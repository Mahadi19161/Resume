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DE3430" w:rsidP="001B2ABD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>
                  <wp:extent cx="1821596" cy="1839433"/>
                  <wp:effectExtent l="76200" t="76200" r="83820" b="9613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 eyed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516" cy="1862577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6C1D9D" w:rsidRDefault="00F57824" w:rsidP="006C1D9D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Md MAhadi Hasan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B2D3E47538004C29B1C20FAE5A930345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F57824" w:rsidP="009260CD">
            <w:r>
              <w:t>I want to build up my career as a graphics designer because I find my passion in arts, sketch and paintings. I am experienced in hand drawing, sketch, illustration on digital platform and expertise at outside-the-box thinking.</w:t>
            </w:r>
          </w:p>
          <w:p w:rsidR="00036450" w:rsidRDefault="00036450" w:rsidP="00036450"/>
          <w:sdt>
            <w:sdtPr>
              <w:id w:val="-1954003311"/>
              <w:placeholder>
                <w:docPart w:val="97F3FE2F982C4E24B2F8F809E20126BB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7FB404F8EC3C4CD381802AA4D4F3B08B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F57824" w:rsidP="004D3011">
            <w:r>
              <w:t>+8801571-234072</w:t>
            </w:r>
          </w:p>
          <w:p w:rsidR="004D3011" w:rsidRPr="004D3011" w:rsidRDefault="004D3011" w:rsidP="004D3011"/>
          <w:p w:rsidR="004D3011" w:rsidRDefault="000041C4" w:rsidP="004D3011">
            <w:r>
              <w:t>LINKEDIN:</w:t>
            </w:r>
          </w:p>
          <w:p w:rsidR="004D3011" w:rsidRDefault="004D3011" w:rsidP="004D3011"/>
          <w:sdt>
            <w:sdtPr>
              <w:id w:val="-240260293"/>
              <w:placeholder>
                <w:docPart w:val="E7569A6E8EBB41658B068B430361B61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F57824" w:rsidP="004D3011">
            <w:pPr>
              <w:rPr>
                <w:rStyle w:val="Hyperlink"/>
              </w:rPr>
            </w:pPr>
            <w:r>
              <w:t>Mehalfdevil75@gmail.com</w:t>
            </w:r>
          </w:p>
          <w:p w:rsidR="004D3011" w:rsidRPr="00CB0055" w:rsidRDefault="006C1D9D" w:rsidP="00C039FE">
            <w:pPr>
              <w:pStyle w:val="Heading3"/>
            </w:pPr>
            <w:r>
              <w:t>activities and interests</w:t>
            </w:r>
          </w:p>
          <w:p w:rsidR="006C1D9D" w:rsidRDefault="00F57824" w:rsidP="004D3011">
            <w:r>
              <w:t>Art &amp; Sketch</w:t>
            </w:r>
          </w:p>
          <w:p w:rsidR="00F57824" w:rsidRDefault="00F57824" w:rsidP="004D3011">
            <w:r>
              <w:t>Reading</w:t>
            </w:r>
          </w:p>
          <w:p w:rsidR="00F57824" w:rsidRDefault="00F57824" w:rsidP="004D3011">
            <w:r>
              <w:t>Travel</w:t>
            </w:r>
          </w:p>
          <w:p w:rsidR="00F57824" w:rsidRDefault="00F57824" w:rsidP="004D3011">
            <w:r>
              <w:t>Watching Movie</w:t>
            </w:r>
          </w:p>
          <w:p w:rsidR="00F57824" w:rsidRDefault="00F57824" w:rsidP="004D3011">
            <w:r>
              <w:t>Science Articles</w:t>
            </w:r>
          </w:p>
          <w:p w:rsidR="00F57824" w:rsidRPr="004D3011" w:rsidRDefault="00F57824" w:rsidP="004D3011">
            <w:r>
              <w:t>Old Artifacts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4C744CAA901C4E9D850BB36102817FB2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Pr="00F57824" w:rsidRDefault="00F57824" w:rsidP="00F57824">
            <w:pPr>
              <w:pStyle w:val="Heading4"/>
            </w:pPr>
            <w:r>
              <w:t>Currently Nil.</w:t>
            </w:r>
          </w:p>
          <w:sdt>
            <w:sdtPr>
              <w:id w:val="-1447144958"/>
              <w:placeholder>
                <w:docPart w:val="E7ECC615BC80425EAF54626365605F0E"/>
              </w:placeholder>
              <w:temporary/>
              <w:showingPlcHdr/>
              <w15:appearance w15:val="hidden"/>
            </w:sdtPr>
            <w:sdtEndPr/>
            <w:sdtContent>
              <w:p w:rsidR="000041C4" w:rsidRDefault="000041C4" w:rsidP="000041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041C4" w:rsidRDefault="00F57824" w:rsidP="000041C4">
            <w:r>
              <w:t>University of South Asia</w:t>
            </w:r>
          </w:p>
          <w:p w:rsidR="00F57824" w:rsidRDefault="00F57824" w:rsidP="000041C4">
            <w:r>
              <w:t>2019 to Present</w:t>
            </w:r>
          </w:p>
          <w:p w:rsidR="00F57824" w:rsidRDefault="00F57824" w:rsidP="000041C4">
            <w:r>
              <w:t>CGPA: Under Graduate</w:t>
            </w:r>
          </w:p>
          <w:p w:rsidR="00F57824" w:rsidRDefault="00F57824" w:rsidP="000041C4"/>
          <w:p w:rsidR="000041C4" w:rsidRDefault="000041C4" w:rsidP="000041C4"/>
          <w:p w:rsidR="00036450" w:rsidRDefault="006C1D9D" w:rsidP="00036450">
            <w:pPr>
              <w:pStyle w:val="Heading2"/>
            </w:pPr>
            <w:r>
              <w:t>key skills and characteristics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Budget Management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Excellent listener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 xml:space="preserve">Friendly, </w:t>
            </w:r>
            <w:r w:rsidR="00A40869" w:rsidRPr="000041C4">
              <w:rPr>
                <w:sz w:val="16"/>
                <w:szCs w:val="16"/>
              </w:rPr>
              <w:t>courteous,</w:t>
            </w:r>
            <w:r w:rsidRPr="000041C4">
              <w:rPr>
                <w:sz w:val="16"/>
                <w:szCs w:val="16"/>
              </w:rPr>
              <w:t xml:space="preserve"> and service oriented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Poised under pressure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Staff Training &amp; Coaching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Recruiting and Hiring Talent</w:t>
            </w:r>
          </w:p>
          <w:p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Quality Assurance</w:t>
            </w:r>
          </w:p>
          <w:p w:rsidR="00036450" w:rsidRPr="004D3011" w:rsidRDefault="006C1D9D" w:rsidP="006C1D9D">
            <w:pPr>
              <w:pStyle w:val="ListBullet"/>
              <w:jc w:val="both"/>
              <w:rPr>
                <w:color w:val="FFFFFF" w:themeColor="background1"/>
              </w:rPr>
            </w:pPr>
            <w:r w:rsidRPr="000041C4">
              <w:rPr>
                <w:rFonts w:eastAsia="Arial"/>
                <w:sz w:val="16"/>
                <w:szCs w:val="16"/>
              </w:rPr>
              <w:t>Solid written and verbal communicator</w:t>
            </w:r>
          </w:p>
        </w:tc>
      </w:tr>
    </w:tbl>
    <w:p w:rsidR="0043117B" w:rsidRDefault="0011761C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1C" w:rsidRDefault="0011761C" w:rsidP="000C45FF">
      <w:r>
        <w:separator/>
      </w:r>
    </w:p>
  </w:endnote>
  <w:endnote w:type="continuationSeparator" w:id="0">
    <w:p w:rsidR="0011761C" w:rsidRDefault="0011761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1C" w:rsidRDefault="0011761C" w:rsidP="000C45FF">
      <w:r>
        <w:separator/>
      </w:r>
    </w:p>
  </w:footnote>
  <w:footnote w:type="continuationSeparator" w:id="0">
    <w:p w:rsidR="0011761C" w:rsidRDefault="0011761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436766C" wp14:editId="5869C6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24"/>
    <w:rsid w:val="000041C4"/>
    <w:rsid w:val="00036450"/>
    <w:rsid w:val="00094499"/>
    <w:rsid w:val="00096D1F"/>
    <w:rsid w:val="000C45FF"/>
    <w:rsid w:val="000E3FD1"/>
    <w:rsid w:val="00112054"/>
    <w:rsid w:val="0011761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6E38"/>
    <w:rsid w:val="0062123A"/>
    <w:rsid w:val="00646E75"/>
    <w:rsid w:val="006771D0"/>
    <w:rsid w:val="006C1D9D"/>
    <w:rsid w:val="00715FCB"/>
    <w:rsid w:val="00743101"/>
    <w:rsid w:val="007775E1"/>
    <w:rsid w:val="007867A0"/>
    <w:rsid w:val="007927F5"/>
    <w:rsid w:val="00802CA0"/>
    <w:rsid w:val="009260CD"/>
    <w:rsid w:val="00952C25"/>
    <w:rsid w:val="009B539F"/>
    <w:rsid w:val="00A2118D"/>
    <w:rsid w:val="00A40869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D172A"/>
    <w:rsid w:val="00DE3430"/>
    <w:rsid w:val="00E25A26"/>
    <w:rsid w:val="00E4381A"/>
    <w:rsid w:val="00E55D74"/>
    <w:rsid w:val="00F05EDE"/>
    <w:rsid w:val="00F364A3"/>
    <w:rsid w:val="00F5782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D3E47538004C29B1C20FAE5A93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8829C-D88E-4B55-A570-9C94FD7CBD6F}"/>
      </w:docPartPr>
      <w:docPartBody>
        <w:p w:rsidR="00000000" w:rsidRDefault="00392F17">
          <w:pPr>
            <w:pStyle w:val="B2D3E47538004C29B1C20FAE5A930345"/>
          </w:pPr>
          <w:r w:rsidRPr="00D5459D">
            <w:t>Profile</w:t>
          </w:r>
        </w:p>
      </w:docPartBody>
    </w:docPart>
    <w:docPart>
      <w:docPartPr>
        <w:name w:val="97F3FE2F982C4E24B2F8F809E2012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92AE5-3985-42F2-B6A4-516BA30A3490}"/>
      </w:docPartPr>
      <w:docPartBody>
        <w:p w:rsidR="00000000" w:rsidRDefault="00392F17">
          <w:pPr>
            <w:pStyle w:val="97F3FE2F982C4E24B2F8F809E20126BB"/>
          </w:pPr>
          <w:r w:rsidRPr="00CB0055">
            <w:t>Contact</w:t>
          </w:r>
        </w:p>
      </w:docPartBody>
    </w:docPart>
    <w:docPart>
      <w:docPartPr>
        <w:name w:val="7FB404F8EC3C4CD381802AA4D4F3B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2EFE6-E354-4D4F-8187-015198AA86DD}"/>
      </w:docPartPr>
      <w:docPartBody>
        <w:p w:rsidR="00000000" w:rsidRDefault="00392F17">
          <w:pPr>
            <w:pStyle w:val="7FB404F8EC3C4CD381802AA4D4F3B08B"/>
          </w:pPr>
          <w:r w:rsidRPr="004D3011">
            <w:t>PHONE:</w:t>
          </w:r>
        </w:p>
      </w:docPartBody>
    </w:docPart>
    <w:docPart>
      <w:docPartPr>
        <w:name w:val="E7569A6E8EBB41658B068B430361B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25722-3AC3-4B93-85B1-A478E5EF5FC0}"/>
      </w:docPartPr>
      <w:docPartBody>
        <w:p w:rsidR="00000000" w:rsidRDefault="00392F17">
          <w:pPr>
            <w:pStyle w:val="E7569A6E8EBB41658B068B430361B610"/>
          </w:pPr>
          <w:r w:rsidRPr="004D3011">
            <w:t>EMAIL:</w:t>
          </w:r>
        </w:p>
      </w:docPartBody>
    </w:docPart>
    <w:docPart>
      <w:docPartPr>
        <w:name w:val="4C744CAA901C4E9D850BB36102817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F8E29-BF00-4B0E-BCF5-21DC1DFF02E0}"/>
      </w:docPartPr>
      <w:docPartBody>
        <w:p w:rsidR="00000000" w:rsidRDefault="00392F17">
          <w:pPr>
            <w:pStyle w:val="4C744CAA901C4E9D850BB36102817FB2"/>
          </w:pPr>
          <w:r w:rsidRPr="00036450">
            <w:t>WORK EXPERIENCE</w:t>
          </w:r>
        </w:p>
      </w:docPartBody>
    </w:docPart>
    <w:docPart>
      <w:docPartPr>
        <w:name w:val="E7ECC615BC80425EAF54626365605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E72F6-6D8D-4E6B-AB4D-B989DFA21527}"/>
      </w:docPartPr>
      <w:docPartBody>
        <w:p w:rsidR="00000000" w:rsidRDefault="00392F17">
          <w:pPr>
            <w:pStyle w:val="E7ECC615BC80425EAF54626365605F0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17"/>
    <w:rsid w:val="0039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3E47538004C29B1C20FAE5A930345">
    <w:name w:val="B2D3E47538004C29B1C20FAE5A930345"/>
  </w:style>
  <w:style w:type="paragraph" w:customStyle="1" w:styleId="97F3FE2F982C4E24B2F8F809E20126BB">
    <w:name w:val="97F3FE2F982C4E24B2F8F809E20126BB"/>
  </w:style>
  <w:style w:type="paragraph" w:customStyle="1" w:styleId="7FB404F8EC3C4CD381802AA4D4F3B08B">
    <w:name w:val="7FB404F8EC3C4CD381802AA4D4F3B08B"/>
  </w:style>
  <w:style w:type="paragraph" w:customStyle="1" w:styleId="E7569A6E8EBB41658B068B430361B610">
    <w:name w:val="E7569A6E8EBB41658B068B430361B610"/>
  </w:style>
  <w:style w:type="paragraph" w:customStyle="1" w:styleId="4C744CAA901C4E9D850BB36102817FB2">
    <w:name w:val="4C744CAA901C4E9D850BB36102817FB2"/>
  </w:style>
  <w:style w:type="paragraph" w:customStyle="1" w:styleId="E7ECC615BC80425EAF54626365605F0E">
    <w:name w:val="E7ECC615BC80425EAF54626365605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2022-12-02T04:52:00Z</dcterms:created>
  <dcterms:modified xsi:type="dcterms:W3CDTF">2022-12-02T05:06:00Z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